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7673" w:rsidR="00DC46FB" w:rsidP="001F3EAD" w:rsidRDefault="00AC3657" w14:paraId="2FF2E114" w14:textId="77777777">
      <w:pPr>
        <w:jc w:val="center"/>
        <w:rPr>
          <w:rFonts w:ascii="Calibri" w:hAnsi="Calibri" w:cs="Calibri"/>
          <w:sz w:val="40"/>
        </w:rPr>
      </w:pPr>
      <w:r w:rsidRPr="00565D20">
        <w:rPr>
          <w:rFonts w:ascii="Calibri" w:hAnsi="Calibri" w:cs="Calibri"/>
          <w:sz w:val="48"/>
        </w:rPr>
        <w:t>Patrick</w:t>
      </w:r>
      <w:r w:rsidRPr="00457673">
        <w:rPr>
          <w:rFonts w:ascii="Calibri" w:hAnsi="Calibri" w:cs="Calibri"/>
          <w:sz w:val="40"/>
        </w:rPr>
        <w:t xml:space="preserve"> </w:t>
      </w:r>
      <w:r w:rsidRPr="00565D20">
        <w:rPr>
          <w:rFonts w:ascii="Calibri" w:hAnsi="Calibri" w:cs="Calibri"/>
          <w:sz w:val="48"/>
        </w:rPr>
        <w:t>Powell</w:t>
      </w:r>
    </w:p>
    <w:p w:rsidRPr="00457673" w:rsidR="00DC46FB" w:rsidP="00C56867" w:rsidRDefault="00AC3657" w14:paraId="13B19223" w14:textId="77777777">
      <w:pPr>
        <w:spacing w:line="360" w:lineRule="auto"/>
        <w:jc w:val="center"/>
        <w:rPr>
          <w:rFonts w:ascii="Calibri" w:hAnsi="Calibri" w:cs="Calibri"/>
          <w:b/>
          <w:color w:val="4472C4" w:themeColor="accent1"/>
          <w:sz w:val="20"/>
          <w:szCs w:val="32"/>
        </w:rPr>
      </w:pPr>
      <w:r w:rsidRPr="00457673">
        <w:rPr>
          <w:rFonts w:ascii="Calibri" w:hAnsi="Calibri" w:cs="Calibri"/>
          <w:b/>
        </w:rPr>
        <w:t xml:space="preserve">| </w:t>
      </w:r>
      <w:hyperlink w:history="1" r:id="rId6"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Gmail</w:t>
        </w:r>
      </w:hyperlink>
      <w:r w:rsidRPr="00457673">
        <w:rPr>
          <w:rFonts w:ascii="Calibri" w:hAnsi="Calibri" w:cs="Calibri"/>
          <w:b/>
        </w:rPr>
        <w:t xml:space="preserve"> | </w:t>
      </w:r>
      <w:hyperlink w:history="1" r:id="rId7"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402</w:t>
        </w:r>
        <w:r w:rsidR="00A157D8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-</w:t>
        </w:r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415-9083</w:t>
        </w:r>
      </w:hyperlink>
      <w:r w:rsidRPr="00457673">
        <w:rPr>
          <w:rFonts w:ascii="Calibri" w:hAnsi="Calibri" w:cs="Calibri"/>
          <w:b/>
        </w:rPr>
        <w:t xml:space="preserve"> | </w:t>
      </w:r>
      <w:hyperlink w:history="1" r:id="rId8"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LinkedIn</w:t>
        </w:r>
      </w:hyperlink>
      <w:r w:rsidRPr="00457673">
        <w:rPr>
          <w:rFonts w:ascii="Calibri" w:hAnsi="Calibri" w:cs="Calibri"/>
          <w:b/>
        </w:rPr>
        <w:t xml:space="preserve"> | </w:t>
      </w:r>
      <w:hyperlink w:history="1" r:id="rId9">
        <w:r w:rsidRPr="00457673">
          <w:rPr>
            <w:rStyle w:val="Hyperlink"/>
            <w:rFonts w:ascii="Calibri" w:hAnsi="Calibri" w:cs="Calibri"/>
            <w:b/>
            <w:color w:val="4472C4" w:themeColor="accent1"/>
            <w:sz w:val="28"/>
          </w:rPr>
          <w:t>GitHub</w:t>
        </w:r>
      </w:hyperlink>
      <w:r w:rsidRPr="00457673">
        <w:rPr>
          <w:rFonts w:ascii="Calibri" w:hAnsi="Calibri" w:cs="Calibri"/>
          <w:b/>
        </w:rPr>
        <w:t xml:space="preserve"> |</w:t>
      </w:r>
    </w:p>
    <w:p w:rsidRPr="002D7005" w:rsidR="002D7005" w:rsidP="000E1E4A" w:rsidRDefault="00AC3657" w14:paraId="1E400256" w14:textId="77777777">
      <w:pPr>
        <w:jc w:val="center"/>
        <w:rPr>
          <w:rFonts w:ascii="Calibri" w:hAnsi="Calibri" w:cs="Calibri"/>
          <w:b/>
          <w:sz w:val="24"/>
          <w:szCs w:val="32"/>
        </w:rPr>
        <w:sectPr w:rsidRPr="002D7005" w:rsidR="002D7005">
          <w:pgSz w:w="12240" w:h="15840" w:orient="portrait"/>
          <w:pgMar w:top="1440" w:right="1440" w:bottom="1440" w:left="1440" w:header="720" w:footer="720" w:gutter="0"/>
          <w:cols w:space="720"/>
          <w:docGrid w:linePitch="360"/>
          <w:headerReference w:type="default" r:id="R2064ec876e1a4293"/>
          <w:footerReference w:type="default" r:id="Rd01d851f8bd64a2e"/>
        </w:sectPr>
      </w:pPr>
      <w:r w:rsidRPr="00B17F3E">
        <w:rPr>
          <w:rFonts w:ascii="Calibri" w:hAnsi="Calibri" w:cs="Calibri"/>
          <w:b/>
          <w:sz w:val="24"/>
          <w:szCs w:val="32"/>
        </w:rPr>
        <w:t xml:space="preserve">A data-driven analyst with </w:t>
      </w:r>
      <w:r w:rsidRPr="00B17F3E" w:rsidR="001624C2">
        <w:rPr>
          <w:rFonts w:ascii="Calibri" w:hAnsi="Calibri" w:cs="Calibri"/>
          <w:b/>
          <w:sz w:val="24"/>
          <w:szCs w:val="32"/>
        </w:rPr>
        <w:t xml:space="preserve">a passion for </w:t>
      </w:r>
      <w:r w:rsidRPr="00B17F3E">
        <w:rPr>
          <w:rFonts w:ascii="Calibri" w:hAnsi="Calibri" w:cs="Calibri"/>
          <w:b/>
          <w:sz w:val="24"/>
          <w:szCs w:val="32"/>
        </w:rPr>
        <w:t>develop</w:t>
      </w:r>
      <w:r w:rsidRPr="00B17F3E" w:rsidR="008074A7">
        <w:rPr>
          <w:rFonts w:ascii="Calibri" w:hAnsi="Calibri" w:cs="Calibri"/>
          <w:b/>
          <w:sz w:val="24"/>
          <w:szCs w:val="32"/>
        </w:rPr>
        <w:t>ing</w:t>
      </w:r>
      <w:r w:rsidRPr="00B17F3E">
        <w:rPr>
          <w:rFonts w:ascii="Calibri" w:hAnsi="Calibri" w:cs="Calibri"/>
          <w:b/>
          <w:sz w:val="24"/>
          <w:szCs w:val="32"/>
        </w:rPr>
        <w:t xml:space="preserve"> </w:t>
      </w:r>
      <w:r w:rsidR="0020750C">
        <w:rPr>
          <w:rFonts w:ascii="Calibri" w:hAnsi="Calibri" w:cs="Calibri"/>
          <w:b/>
          <w:sz w:val="24"/>
          <w:szCs w:val="32"/>
        </w:rPr>
        <w:t xml:space="preserve">smart </w:t>
      </w:r>
      <w:r w:rsidRPr="00B17F3E" w:rsidR="000322C1">
        <w:rPr>
          <w:rFonts w:ascii="Calibri" w:hAnsi="Calibri" w:cs="Calibri"/>
          <w:b/>
          <w:sz w:val="24"/>
          <w:szCs w:val="32"/>
        </w:rPr>
        <w:t xml:space="preserve">solutions </w:t>
      </w:r>
      <w:r w:rsidRPr="00B17F3E" w:rsidR="00141736">
        <w:rPr>
          <w:rFonts w:ascii="Calibri" w:hAnsi="Calibri" w:cs="Calibri"/>
          <w:b/>
          <w:sz w:val="24"/>
          <w:szCs w:val="32"/>
        </w:rPr>
        <w:t xml:space="preserve">for </w:t>
      </w:r>
      <w:r w:rsidRPr="00B17F3E" w:rsidR="00A752AB">
        <w:rPr>
          <w:rFonts w:ascii="Calibri" w:hAnsi="Calibri" w:cs="Calibri"/>
          <w:b/>
          <w:sz w:val="24"/>
          <w:szCs w:val="32"/>
        </w:rPr>
        <w:t>small businesses</w:t>
      </w:r>
      <w:r w:rsidR="00810912">
        <w:rPr>
          <w:rFonts w:ascii="Calibri" w:hAnsi="Calibri" w:cs="Calibri"/>
          <w:b/>
          <w:sz w:val="24"/>
          <w:szCs w:val="32"/>
        </w:rPr>
        <w:t>.</w:t>
      </w:r>
    </w:p>
    <w:p w:rsidRPr="005C7553" w:rsidR="005C7553" w:rsidP="005C7553" w:rsidRDefault="005C7553" w14:paraId="18A66ADF" w14:textId="77777777">
      <w:pPr>
        <w:rPr>
          <w:rFonts w:ascii="Calibri" w:hAnsi="Calibri" w:cs="Calibri"/>
          <w:b/>
          <w:color w:val="2F5496" w:themeColor="accent1" w:themeShade="BF"/>
          <w:szCs w:val="32"/>
        </w:rPr>
      </w:pPr>
    </w:p>
    <w:p w:rsidRPr="00457673" w:rsidR="00660339" w:rsidP="00457673" w:rsidRDefault="00AC3657" w14:paraId="435EA762" w14:textId="77777777">
      <w:pPr>
        <w:jc w:val="center"/>
        <w:rPr>
          <w:rFonts w:ascii="Calibri" w:hAnsi="Calibri" w:cs="Calibri"/>
          <w:b/>
          <w:color w:val="2F5496" w:themeColor="accent1" w:themeShade="BF"/>
          <w:sz w:val="32"/>
          <w:szCs w:val="32"/>
        </w:rPr>
      </w:pPr>
      <w:r w:rsidRPr="00457673">
        <w:rPr>
          <w:rFonts w:ascii="Calibri" w:hAnsi="Calibri" w:cs="Calibri"/>
          <w:b/>
          <w:color w:val="2F5496" w:themeColor="accent1" w:themeShade="BF"/>
          <w:sz w:val="32"/>
          <w:szCs w:val="32"/>
        </w:rPr>
        <w:t>Employment</w:t>
      </w:r>
    </w:p>
    <w:p w:rsidR="00597075" w:rsidP="00597075" w:rsidRDefault="00861337" w14:paraId="21482130" w14:textId="77777777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4"/>
        </w:rPr>
        <w:t>Pay-LESS Office Supplies</w:t>
      </w:r>
      <w:r w:rsidRPr="00457673" w:rsidR="00597075">
        <w:rPr>
          <w:rFonts w:ascii="Calibri" w:hAnsi="Calibri" w:cs="Calibri"/>
          <w:sz w:val="20"/>
          <w:szCs w:val="20"/>
        </w:rPr>
        <w:t xml:space="preserve"> </w:t>
      </w:r>
      <w:r w:rsidRPr="00977417" w:rsidR="00597075">
        <w:rPr>
          <w:rFonts w:ascii="Calibri" w:hAnsi="Calibri" w:cs="Calibri"/>
          <w:sz w:val="28"/>
          <w:szCs w:val="28"/>
        </w:rPr>
        <w:tab/>
      </w:r>
      <w:r w:rsidRPr="00977417" w:rsidR="00597075">
        <w:rPr>
          <w:rFonts w:ascii="Calibri" w:hAnsi="Calibri" w:cs="Calibri"/>
          <w:sz w:val="28"/>
          <w:szCs w:val="28"/>
        </w:rPr>
        <w:tab/>
      </w:r>
      <w:r w:rsidRPr="00977417" w:rsidR="00597075">
        <w:rPr>
          <w:rFonts w:ascii="Calibri" w:hAnsi="Calibri" w:cs="Calibri"/>
          <w:sz w:val="28"/>
          <w:szCs w:val="28"/>
        </w:rPr>
        <w:tab/>
      </w:r>
      <w:r w:rsidRPr="00977417" w:rsidR="00597075">
        <w:rPr>
          <w:rFonts w:ascii="Calibri" w:hAnsi="Calibri" w:cs="Calibri"/>
          <w:sz w:val="28"/>
          <w:szCs w:val="28"/>
        </w:rPr>
        <w:tab/>
      </w:r>
      <w:r w:rsidRPr="00977417" w:rsidR="00597075">
        <w:rPr>
          <w:rFonts w:ascii="Calibri" w:hAnsi="Calibri" w:cs="Calibri"/>
          <w:sz w:val="28"/>
          <w:szCs w:val="28"/>
        </w:rPr>
        <w:tab/>
      </w:r>
      <w:r w:rsidR="00597075">
        <w:rPr>
          <w:rFonts w:ascii="Calibri" w:hAnsi="Calibri" w:cs="Calibri"/>
          <w:sz w:val="28"/>
          <w:szCs w:val="28"/>
        </w:rPr>
        <w:tab/>
      </w:r>
      <w:r w:rsidRPr="00977417" w:rsidR="00597075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 w:rsidR="00597075">
        <w:rPr>
          <w:rFonts w:ascii="Calibri" w:hAnsi="Calibri" w:cs="Calibri"/>
          <w:b/>
          <w:sz w:val="28"/>
          <w:szCs w:val="28"/>
        </w:rPr>
        <w:t xml:space="preserve"> 0</w:t>
      </w:r>
      <w:r w:rsidR="00B00666">
        <w:rPr>
          <w:rFonts w:ascii="Calibri" w:hAnsi="Calibri" w:cs="Calibri"/>
          <w:b/>
          <w:sz w:val="28"/>
          <w:szCs w:val="28"/>
        </w:rPr>
        <w:t>1</w:t>
      </w:r>
      <w:r w:rsidRPr="00977417" w:rsidR="00597075">
        <w:rPr>
          <w:rFonts w:ascii="Calibri" w:hAnsi="Calibri" w:cs="Calibri"/>
          <w:b/>
          <w:sz w:val="28"/>
          <w:szCs w:val="28"/>
        </w:rPr>
        <w:t>/20</w:t>
      </w:r>
      <w:r w:rsidR="00C74DC5">
        <w:rPr>
          <w:rFonts w:ascii="Calibri" w:hAnsi="Calibri" w:cs="Calibri"/>
          <w:b/>
          <w:sz w:val="28"/>
          <w:szCs w:val="28"/>
        </w:rPr>
        <w:t>0</w:t>
      </w:r>
      <w:r w:rsidR="00605633">
        <w:rPr>
          <w:rFonts w:ascii="Calibri" w:hAnsi="Calibri" w:cs="Calibri"/>
          <w:b/>
          <w:sz w:val="28"/>
          <w:szCs w:val="28"/>
        </w:rPr>
        <w:t>9</w:t>
      </w:r>
      <w:r w:rsidRPr="00977417" w:rsidR="00597075">
        <w:rPr>
          <w:rFonts w:ascii="Calibri" w:hAnsi="Calibri" w:cs="Calibri"/>
          <w:b/>
          <w:sz w:val="28"/>
          <w:szCs w:val="28"/>
        </w:rPr>
        <w:t xml:space="preserve"> – </w:t>
      </w:r>
      <w:r w:rsidR="00C74DC5">
        <w:rPr>
          <w:rFonts w:ascii="Calibri" w:hAnsi="Calibri" w:cs="Calibri"/>
          <w:b/>
          <w:sz w:val="28"/>
          <w:szCs w:val="28"/>
        </w:rPr>
        <w:t>Present</w:t>
      </w:r>
    </w:p>
    <w:p w:rsidR="00A27E04" w:rsidP="00A27E04" w:rsidRDefault="008C1292" w14:paraId="672DE5F5" w14:textId="77777777">
      <w:pPr>
        <w:rPr>
          <w:rFonts w:ascii="Calibri" w:hAnsi="Calibri" w:cs="Calibri"/>
          <w:i/>
          <w:color w:val="2F5496" w:themeColor="accent1" w:themeShade="BF"/>
          <w:sz w:val="24"/>
          <w:szCs w:val="24"/>
        </w:rPr>
      </w:pPr>
      <w:r>
        <w:rPr>
          <w:rFonts w:ascii="Calibri" w:hAnsi="Calibri" w:cs="Calibri"/>
          <w:i/>
          <w:color w:val="2F5496" w:themeColor="accent1" w:themeShade="BF"/>
          <w:sz w:val="24"/>
          <w:szCs w:val="24"/>
        </w:rPr>
        <w:t>S</w:t>
      </w:r>
      <w:r w:rsidR="00B33C81">
        <w:rPr>
          <w:rFonts w:ascii="Calibri" w:hAnsi="Calibri" w:cs="Calibri"/>
          <w:i/>
          <w:color w:val="2F5496" w:themeColor="accent1" w:themeShade="BF"/>
          <w:sz w:val="24"/>
          <w:szCs w:val="24"/>
        </w:rPr>
        <w:t>upply-Chain</w:t>
      </w:r>
      <w:r w:rsidR="001462CA">
        <w:rPr>
          <w:rFonts w:ascii="Calibri" w:hAnsi="Calibri" w:cs="Calibri"/>
          <w:i/>
          <w:color w:val="2F5496" w:themeColor="accent1" w:themeShade="BF"/>
          <w:sz w:val="24"/>
          <w:szCs w:val="24"/>
        </w:rPr>
        <w:t xml:space="preserve"> &amp; Operations</w:t>
      </w:r>
      <w:r w:rsidR="000C6284">
        <w:rPr>
          <w:rFonts w:ascii="Calibri" w:hAnsi="Calibri" w:cs="Calibri"/>
          <w:i/>
          <w:color w:val="2F5496" w:themeColor="accent1" w:themeShade="BF"/>
          <w:sz w:val="24"/>
          <w:szCs w:val="24"/>
        </w:rPr>
        <w:t xml:space="preserve"> Consultant</w:t>
      </w:r>
    </w:p>
    <w:p w:rsidR="00DB5244" w:rsidP="00AF40AB" w:rsidRDefault="00337F01" w14:paraId="66DBD8B2" w14:textId="77777777">
      <w:pPr>
        <w:pStyle w:val="ListParagraph"/>
        <w:numPr>
          <w:ilvl w:val="0"/>
          <w:numId w:val="11"/>
        </w:numPr>
        <w:rPr>
          <w:rFonts w:ascii="Calibri" w:hAnsi="Calibri" w:cs="Calibri"/>
          <w:szCs w:val="20"/>
        </w:rPr>
      </w:pPr>
      <w:r w:rsidRPr="00337F01">
        <w:rPr>
          <w:rFonts w:ascii="Calibri" w:hAnsi="Calibri" w:cs="Calibri"/>
          <w:szCs w:val="24"/>
        </w:rPr>
        <w:t>Geoc</w:t>
      </w:r>
      <w:r w:rsidRPr="00337F01">
        <w:rPr>
          <w:rFonts w:ascii="Calibri" w:hAnsi="Calibri" w:cs="Calibri"/>
          <w:szCs w:val="20"/>
        </w:rPr>
        <w:t xml:space="preserve">oded customer </w:t>
      </w:r>
      <w:r w:rsidR="00AD549F">
        <w:rPr>
          <w:rFonts w:ascii="Calibri" w:hAnsi="Calibri" w:cs="Calibri"/>
          <w:szCs w:val="20"/>
        </w:rPr>
        <w:t>addresses</w:t>
      </w:r>
      <w:r w:rsidR="00254798">
        <w:rPr>
          <w:rFonts w:ascii="Calibri" w:hAnsi="Calibri" w:cs="Calibri"/>
          <w:szCs w:val="20"/>
        </w:rPr>
        <w:t xml:space="preserve"> using Google Maps </w:t>
      </w:r>
      <w:r w:rsidR="00CB0B39">
        <w:rPr>
          <w:rFonts w:ascii="Calibri" w:hAnsi="Calibri" w:cs="Calibri"/>
          <w:szCs w:val="20"/>
        </w:rPr>
        <w:t>&amp;</w:t>
      </w:r>
      <w:r w:rsidR="00254798">
        <w:rPr>
          <w:rFonts w:ascii="Calibri" w:hAnsi="Calibri" w:cs="Calibri"/>
          <w:szCs w:val="20"/>
        </w:rPr>
        <w:t xml:space="preserve"> Power BI to</w:t>
      </w:r>
      <w:r w:rsidR="00EA7E03">
        <w:rPr>
          <w:rFonts w:ascii="Calibri" w:hAnsi="Calibri" w:cs="Calibri"/>
          <w:szCs w:val="20"/>
        </w:rPr>
        <w:t xml:space="preserve"> optimize</w:t>
      </w:r>
      <w:r w:rsidR="005101D8">
        <w:rPr>
          <w:rFonts w:ascii="Calibri" w:hAnsi="Calibri" w:cs="Calibri"/>
          <w:szCs w:val="20"/>
        </w:rPr>
        <w:t xml:space="preserve"> truck routing</w:t>
      </w:r>
    </w:p>
    <w:p w:rsidR="005C0A57" w:rsidP="00AF40AB" w:rsidRDefault="00A06702" w14:paraId="1B1505B3" w14:textId="77777777">
      <w:pPr>
        <w:pStyle w:val="ListParagraph"/>
        <w:numPr>
          <w:ilvl w:val="0"/>
          <w:numId w:val="11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Advised on</w:t>
      </w:r>
      <w:r w:rsidR="00112679">
        <w:rPr>
          <w:rFonts w:ascii="Calibri" w:hAnsi="Calibri" w:cs="Calibri"/>
          <w:szCs w:val="20"/>
        </w:rPr>
        <w:t xml:space="preserve"> </w:t>
      </w:r>
      <w:r w:rsidR="005E783B">
        <w:rPr>
          <w:rFonts w:ascii="Calibri" w:hAnsi="Calibri" w:cs="Calibri"/>
          <w:szCs w:val="20"/>
        </w:rPr>
        <w:t>services &amp;</w:t>
      </w:r>
      <w:r w:rsidR="007A1113">
        <w:rPr>
          <w:rFonts w:ascii="Calibri" w:hAnsi="Calibri" w:cs="Calibri"/>
          <w:szCs w:val="20"/>
        </w:rPr>
        <w:t xml:space="preserve"> software</w:t>
      </w:r>
      <w:r w:rsidR="0057376C">
        <w:rPr>
          <w:rFonts w:ascii="Calibri" w:hAnsi="Calibri" w:cs="Calibri"/>
          <w:szCs w:val="20"/>
        </w:rPr>
        <w:t xml:space="preserve"> to improve workflows</w:t>
      </w:r>
      <w:r w:rsidR="00112679">
        <w:rPr>
          <w:rFonts w:ascii="Calibri" w:hAnsi="Calibri" w:cs="Calibri"/>
          <w:szCs w:val="20"/>
        </w:rPr>
        <w:t>,</w:t>
      </w:r>
      <w:r w:rsidR="0057376C">
        <w:rPr>
          <w:rFonts w:ascii="Calibri" w:hAnsi="Calibri" w:cs="Calibri"/>
          <w:szCs w:val="20"/>
        </w:rPr>
        <w:t xml:space="preserve"> </w:t>
      </w:r>
      <w:r w:rsidR="001A6CF6">
        <w:rPr>
          <w:rFonts w:ascii="Calibri" w:hAnsi="Calibri" w:cs="Calibri"/>
          <w:szCs w:val="20"/>
        </w:rPr>
        <w:t>assign tasks &amp;</w:t>
      </w:r>
      <w:r w:rsidR="00866BFE">
        <w:rPr>
          <w:rFonts w:ascii="Calibri" w:hAnsi="Calibri" w:cs="Calibri"/>
          <w:szCs w:val="20"/>
        </w:rPr>
        <w:t xml:space="preserve"> establish</w:t>
      </w:r>
      <w:r w:rsidR="00CB0B39">
        <w:rPr>
          <w:rFonts w:ascii="Calibri" w:hAnsi="Calibri" w:cs="Calibri"/>
          <w:szCs w:val="20"/>
        </w:rPr>
        <w:t xml:space="preserve"> </w:t>
      </w:r>
      <w:r w:rsidR="001A6CF6">
        <w:rPr>
          <w:rFonts w:ascii="Calibri" w:hAnsi="Calibri" w:cs="Calibri"/>
          <w:szCs w:val="20"/>
        </w:rPr>
        <w:t>responsibilities</w:t>
      </w:r>
      <w:r w:rsidR="005E0879">
        <w:rPr>
          <w:rFonts w:ascii="Calibri" w:hAnsi="Calibri" w:cs="Calibri"/>
          <w:szCs w:val="20"/>
        </w:rPr>
        <w:t xml:space="preserve"> </w:t>
      </w:r>
    </w:p>
    <w:p w:rsidR="005101D8" w:rsidP="00AF40AB" w:rsidRDefault="00D74C07" w14:paraId="10886020" w14:textId="77777777">
      <w:pPr>
        <w:pStyle w:val="ListParagraph"/>
        <w:numPr>
          <w:ilvl w:val="0"/>
          <w:numId w:val="11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General Warehouse </w:t>
      </w:r>
      <w:r w:rsidR="007D26C7">
        <w:rPr>
          <w:rFonts w:ascii="Calibri" w:hAnsi="Calibri" w:cs="Calibri"/>
          <w:szCs w:val="20"/>
        </w:rPr>
        <w:t>&amp;</w:t>
      </w:r>
      <w:r>
        <w:rPr>
          <w:rFonts w:ascii="Calibri" w:hAnsi="Calibri" w:cs="Calibri"/>
          <w:szCs w:val="20"/>
        </w:rPr>
        <w:t xml:space="preserve"> Transportation</w:t>
      </w:r>
      <w:r w:rsidR="003C7BB1">
        <w:rPr>
          <w:rFonts w:ascii="Calibri" w:hAnsi="Calibri" w:cs="Calibri"/>
          <w:szCs w:val="20"/>
        </w:rPr>
        <w:t xml:space="preserve"> responsibilities including:</w:t>
      </w:r>
    </w:p>
    <w:p w:rsidR="00597075" w:rsidP="007526E0" w:rsidRDefault="003C7BB1" w14:paraId="5ADC52A9" w14:textId="77777777">
      <w:pPr>
        <w:pStyle w:val="ListParagraph"/>
        <w:numPr>
          <w:ilvl w:val="1"/>
          <w:numId w:val="11"/>
        </w:numPr>
        <w:ind w:left="108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Stocking shelves</w:t>
      </w:r>
      <w:r w:rsidR="00815A63">
        <w:rPr>
          <w:rFonts w:ascii="Calibri" w:hAnsi="Calibri" w:cs="Calibri"/>
          <w:szCs w:val="20"/>
        </w:rPr>
        <w:t>, pulling orders, loading trucks</w:t>
      </w:r>
      <w:r w:rsidR="00545B6A">
        <w:rPr>
          <w:rFonts w:ascii="Calibri" w:hAnsi="Calibri" w:cs="Calibri"/>
          <w:szCs w:val="20"/>
        </w:rPr>
        <w:t>,</w:t>
      </w:r>
      <w:r w:rsidR="00815A63">
        <w:rPr>
          <w:rFonts w:ascii="Calibri" w:hAnsi="Calibri" w:cs="Calibri"/>
          <w:szCs w:val="20"/>
        </w:rPr>
        <w:t xml:space="preserve"> making deliveries</w:t>
      </w:r>
      <w:r w:rsidR="00545B6A">
        <w:rPr>
          <w:rFonts w:ascii="Calibri" w:hAnsi="Calibri" w:cs="Calibri"/>
          <w:szCs w:val="20"/>
        </w:rPr>
        <w:t xml:space="preserve"> &amp; customer service</w:t>
      </w:r>
    </w:p>
    <w:p w:rsidRPr="00374AA4" w:rsidR="00374AA4" w:rsidP="00374AA4" w:rsidRDefault="00374AA4" w14:paraId="515C0F96" w14:textId="77777777">
      <w:pPr>
        <w:rPr>
          <w:rFonts w:ascii="Calibri" w:hAnsi="Calibri" w:cs="Calibri"/>
          <w:szCs w:val="20"/>
        </w:rPr>
      </w:pPr>
    </w:p>
    <w:p w:rsidRPr="00977417" w:rsidR="00DC46FB" w:rsidRDefault="00AC3657" w14:paraId="53CEC070" w14:textId="77777777">
      <w:pPr>
        <w:rPr>
          <w:rFonts w:ascii="Calibri" w:hAnsi="Calibri" w:cs="Calibri"/>
          <w:b/>
          <w:sz w:val="28"/>
          <w:szCs w:val="28"/>
        </w:rPr>
      </w:pPr>
      <w:r w:rsidRPr="004876E7">
        <w:rPr>
          <w:rFonts w:ascii="Calibri" w:hAnsi="Calibri" w:cs="Calibri"/>
          <w:b/>
          <w:sz w:val="28"/>
          <w:szCs w:val="24"/>
        </w:rPr>
        <w:t>Reinhart</w:t>
      </w:r>
      <w:r w:rsidRPr="00457673">
        <w:rPr>
          <w:rFonts w:ascii="Calibri" w:hAnsi="Calibri" w:cs="Calibri"/>
          <w:b/>
          <w:sz w:val="24"/>
          <w:szCs w:val="24"/>
        </w:rPr>
        <w:t xml:space="preserve"> </w:t>
      </w:r>
      <w:r w:rsidRPr="004876E7">
        <w:rPr>
          <w:rFonts w:ascii="Calibri" w:hAnsi="Calibri" w:cs="Calibri"/>
          <w:b/>
          <w:sz w:val="28"/>
          <w:szCs w:val="24"/>
        </w:rPr>
        <w:t>FoodService</w:t>
      </w:r>
      <w:r w:rsidRPr="00457673">
        <w:rPr>
          <w:rFonts w:ascii="Calibri" w:hAnsi="Calibri" w:cs="Calibri"/>
          <w:sz w:val="20"/>
          <w:szCs w:val="20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08/2017 – 02/2018</w:t>
      </w:r>
    </w:p>
    <w:p w:rsidRPr="00977417" w:rsidR="00DC46FB" w:rsidRDefault="00AC3657" w14:paraId="3DB96573" w14:textId="77777777">
      <w:pPr>
        <w:rPr>
          <w:rFonts w:ascii="Calibri" w:hAnsi="Calibri" w:cs="Calibri"/>
          <w:i/>
          <w:color w:val="2F5496" w:themeColor="accent1" w:themeShade="BF"/>
          <w:sz w:val="24"/>
          <w:szCs w:val="24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4"/>
        </w:rPr>
        <w:t>Purchasing Assistant</w:t>
      </w:r>
    </w:p>
    <w:p w:rsidRPr="00BB4057" w:rsidR="00DC46FB" w:rsidP="00744139" w:rsidRDefault="00AC3657" w14:paraId="0C75C1AD" w14:textId="77777777">
      <w:pPr>
        <w:pStyle w:val="ListParagraph"/>
        <w:numPr>
          <w:ilvl w:val="0"/>
          <w:numId w:val="12"/>
        </w:numPr>
        <w:rPr>
          <w:rFonts w:ascii="Calibri" w:hAnsi="Calibri" w:cs="Calibri"/>
          <w:szCs w:val="20"/>
        </w:rPr>
      </w:pPr>
      <w:r w:rsidRPr="00BB4057">
        <w:rPr>
          <w:rFonts w:ascii="Calibri" w:hAnsi="Calibri" w:cs="Calibri"/>
          <w:szCs w:val="20"/>
        </w:rPr>
        <w:t>Utilized Excel to Get &amp; Transform data from</w:t>
      </w:r>
      <w:r w:rsidR="00F04D69">
        <w:rPr>
          <w:rFonts w:ascii="Calibri" w:hAnsi="Calibri" w:cs="Calibri"/>
          <w:szCs w:val="20"/>
        </w:rPr>
        <w:t xml:space="preserve"> SQL Server</w:t>
      </w:r>
      <w:r w:rsidR="00ED0080">
        <w:rPr>
          <w:rFonts w:ascii="Calibri" w:hAnsi="Calibri" w:cs="Calibri"/>
          <w:szCs w:val="20"/>
        </w:rPr>
        <w:t>s</w:t>
      </w:r>
      <w:r w:rsidRPr="00BB4057">
        <w:rPr>
          <w:rFonts w:ascii="Calibri" w:hAnsi="Calibri" w:cs="Calibri"/>
          <w:szCs w:val="20"/>
        </w:rPr>
        <w:t>, Oracle Portal &amp;</w:t>
      </w:r>
      <w:r w:rsidR="000D6DB8">
        <w:rPr>
          <w:rFonts w:ascii="Calibri" w:hAnsi="Calibri" w:cs="Calibri"/>
          <w:szCs w:val="20"/>
        </w:rPr>
        <w:t xml:space="preserve"> ad hoc</w:t>
      </w:r>
      <w:r w:rsidRPr="00BB4057">
        <w:rPr>
          <w:rFonts w:ascii="Calibri" w:hAnsi="Calibri" w:cs="Calibri"/>
          <w:szCs w:val="20"/>
        </w:rPr>
        <w:t xml:space="preserve"> </w:t>
      </w:r>
      <w:r w:rsidR="00F709E0">
        <w:rPr>
          <w:rFonts w:ascii="Calibri" w:hAnsi="Calibri" w:cs="Calibri"/>
          <w:szCs w:val="20"/>
        </w:rPr>
        <w:t>r</w:t>
      </w:r>
      <w:r w:rsidRPr="00BB4057">
        <w:rPr>
          <w:rFonts w:ascii="Calibri" w:hAnsi="Calibri" w:cs="Calibri"/>
          <w:szCs w:val="20"/>
        </w:rPr>
        <w:t>eports</w:t>
      </w:r>
    </w:p>
    <w:p w:rsidR="00C82BA8" w:rsidP="00744139" w:rsidRDefault="00AC3657" w14:paraId="1C93B59C" w14:textId="77777777">
      <w:pPr>
        <w:pStyle w:val="ListParagraph"/>
        <w:numPr>
          <w:ilvl w:val="0"/>
          <w:numId w:val="12"/>
        </w:numPr>
        <w:rPr>
          <w:rFonts w:ascii="Calibri" w:hAnsi="Calibri" w:cs="Calibri"/>
          <w:szCs w:val="20"/>
        </w:rPr>
      </w:pPr>
      <w:r w:rsidRPr="00BB4057">
        <w:rPr>
          <w:rFonts w:ascii="Calibri" w:hAnsi="Calibri" w:cs="Calibri"/>
          <w:szCs w:val="20"/>
        </w:rPr>
        <w:t>Developed reports &amp; dashboards using Microsoft Excel &amp; Power BI</w:t>
      </w:r>
    </w:p>
    <w:p w:rsidRPr="001654A9" w:rsidR="00DC46FB" w:rsidP="00497CA5" w:rsidRDefault="00AC3657" w14:paraId="69AAD824" w14:textId="77777777">
      <w:pPr>
        <w:pStyle w:val="ListParagraph"/>
        <w:numPr>
          <w:ilvl w:val="1"/>
          <w:numId w:val="11"/>
        </w:numPr>
        <w:ind w:left="1080"/>
        <w:rPr>
          <w:rFonts w:ascii="Calibri" w:hAnsi="Calibri" w:cs="Calibri"/>
          <w:szCs w:val="20"/>
        </w:rPr>
      </w:pPr>
      <w:r w:rsidRPr="001654A9">
        <w:rPr>
          <w:rFonts w:ascii="Calibri" w:hAnsi="Calibri" w:cs="Calibri"/>
          <w:szCs w:val="20"/>
        </w:rPr>
        <w:t>Reduced invoice errors due to product availability by 34% using templates &amp; VBA</w:t>
      </w:r>
    </w:p>
    <w:p w:rsidR="00DC46FB" w:rsidP="000E7CEC" w:rsidRDefault="00AC3657" w14:paraId="5A32DF4D" w14:textId="7CEB60EE">
      <w:pPr>
        <w:pStyle w:val="ListParagraph"/>
        <w:numPr>
          <w:ilvl w:val="0"/>
          <w:numId w:val="12"/>
        </w:numPr>
        <w:rPr>
          <w:rFonts w:ascii="Calibri" w:hAnsi="Calibri" w:cs="Calibri"/>
          <w:szCs w:val="20"/>
        </w:rPr>
      </w:pPr>
      <w:r w:rsidRPr="00BB4057">
        <w:rPr>
          <w:rFonts w:ascii="Calibri" w:hAnsi="Calibri" w:cs="Calibri"/>
          <w:szCs w:val="20"/>
        </w:rPr>
        <w:t xml:space="preserve">Enhanced communication by implementing </w:t>
      </w:r>
      <w:r w:rsidRPr="00BB4057" w:rsidR="00A61F50">
        <w:rPr>
          <w:rFonts w:ascii="Calibri" w:hAnsi="Calibri" w:cs="Calibri"/>
          <w:szCs w:val="20"/>
        </w:rPr>
        <w:t>task forces</w:t>
      </w:r>
      <w:bookmarkStart w:name="_GoBack" w:id="0"/>
      <w:bookmarkEnd w:id="0"/>
      <w:r w:rsidRPr="00BB4057">
        <w:rPr>
          <w:rFonts w:ascii="Calibri" w:hAnsi="Calibri" w:cs="Calibri"/>
          <w:szCs w:val="20"/>
        </w:rPr>
        <w:t xml:space="preserve"> &amp; regular meetings</w:t>
      </w:r>
    </w:p>
    <w:p w:rsidRPr="00374AA4" w:rsidR="00374AA4" w:rsidP="00374AA4" w:rsidRDefault="00374AA4" w14:paraId="6CAD8155" w14:textId="77777777">
      <w:pPr>
        <w:rPr>
          <w:rFonts w:ascii="Calibri" w:hAnsi="Calibri" w:cs="Calibri"/>
          <w:szCs w:val="20"/>
        </w:rPr>
      </w:pPr>
    </w:p>
    <w:p w:rsidRPr="00977417" w:rsidR="00DC46FB" w:rsidRDefault="00AC3657" w14:paraId="57479D74" w14:textId="7777777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State Street Investment Servicing</w:t>
      </w:r>
      <w:r w:rsidRPr="00977417">
        <w:rPr>
          <w:rFonts w:ascii="Calibri" w:hAnsi="Calibri" w:cs="Calibri"/>
          <w:sz w:val="28"/>
          <w:szCs w:val="28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02/2017 – 08/2017</w:t>
      </w:r>
    </w:p>
    <w:p w:rsidRPr="00977417" w:rsidR="00DC46FB" w:rsidRDefault="00AC3657" w14:paraId="7170437A" w14:textId="77777777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Client Operations Specialist</w:t>
      </w:r>
    </w:p>
    <w:p w:rsidRPr="00BB4057" w:rsidR="00DC46FB" w:rsidRDefault="00AC3657" w14:paraId="7AD9A570" w14:textId="777777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B4057">
        <w:rPr>
          <w:rFonts w:ascii="Calibri" w:hAnsi="Calibri" w:cs="Calibri"/>
        </w:rPr>
        <w:t>Executed Excel Macros to reduce input errors &amp; validate data in Access Databases to accurately price &amp; mark-to-market mutual fund Net Asset Values</w:t>
      </w:r>
    </w:p>
    <w:p w:rsidRPr="00BB4057" w:rsidR="00DC46FB" w:rsidRDefault="00AC3657" w14:paraId="0AACBF4A" w14:textId="777777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B4057">
        <w:rPr>
          <w:rFonts w:ascii="Calibri" w:hAnsi="Calibri" w:cs="Calibri"/>
        </w:rPr>
        <w:t>Contributed to a OneNote Notebook to provide documentation for procedures</w:t>
      </w:r>
    </w:p>
    <w:p w:rsidR="00DC46FB" w:rsidP="000E7CEC" w:rsidRDefault="00AC3657" w14:paraId="20332844" w14:textId="777777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B4057">
        <w:rPr>
          <w:rFonts w:ascii="Calibri" w:hAnsi="Calibri" w:cs="Calibri"/>
        </w:rPr>
        <w:t>Communicated with a remote team to ensure our client’s continual support</w:t>
      </w:r>
    </w:p>
    <w:p w:rsidRPr="00374AA4" w:rsidR="00374AA4" w:rsidP="00374AA4" w:rsidRDefault="00374AA4" w14:paraId="659C7CE3" w14:textId="77777777">
      <w:pPr>
        <w:rPr>
          <w:rFonts w:ascii="Calibri" w:hAnsi="Calibri" w:cs="Calibri"/>
        </w:rPr>
      </w:pPr>
    </w:p>
    <w:p w:rsidRPr="00977417" w:rsidR="00DC46FB" w:rsidRDefault="00AC3657" w14:paraId="3F6FF58B" w14:textId="7777777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Waddell &amp; Reed Financial Services</w:t>
      </w:r>
      <w:r w:rsidRPr="00977417">
        <w:rPr>
          <w:rFonts w:ascii="Calibri" w:hAnsi="Calibri" w:cs="Calibri"/>
          <w:sz w:val="28"/>
          <w:szCs w:val="28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02/2016 – 10/2017</w:t>
      </w:r>
    </w:p>
    <w:p w:rsidR="00E37EF6" w:rsidP="00E37EF6" w:rsidRDefault="00AC3657" w14:paraId="452BB09C" w14:textId="77777777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Customer Service Representative</w:t>
      </w:r>
    </w:p>
    <w:p w:rsidRPr="00553D8D" w:rsidR="00DC46FB" w:rsidP="00553D8D" w:rsidRDefault="00AC3657" w14:paraId="382325B7" w14:textId="77777777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553D8D">
        <w:rPr>
          <w:rFonts w:ascii="Calibri" w:hAnsi="Calibri" w:cs="Calibri"/>
        </w:rPr>
        <w:t>Received inquiries from shareholders &amp; advisors, logged issues &amp; resolved requests</w:t>
      </w:r>
    </w:p>
    <w:p w:rsidR="00DC46FB" w:rsidP="000E7CEC" w:rsidRDefault="00AC3657" w14:paraId="376ABD8A" w14:textId="7777777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B4057">
        <w:rPr>
          <w:rFonts w:ascii="Calibri" w:hAnsi="Calibri" w:cs="Calibri"/>
        </w:rPr>
        <w:t>Researched account issues &amp; followed up with the stakeholder via email or phone</w:t>
      </w:r>
    </w:p>
    <w:p w:rsidRPr="00374AA4" w:rsidR="00374AA4" w:rsidP="00374AA4" w:rsidRDefault="00374AA4" w14:paraId="14F62BBB" w14:textId="77777777">
      <w:pPr>
        <w:rPr>
          <w:rFonts w:ascii="Calibri" w:hAnsi="Calibri" w:cs="Calibri"/>
        </w:rPr>
      </w:pPr>
    </w:p>
    <w:p w:rsidRPr="00977417" w:rsidR="00DC46FB" w:rsidRDefault="00AC3657" w14:paraId="42F85B2F" w14:textId="7777777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Key Bank Real Estate Capital</w:t>
      </w:r>
      <w:r w:rsidRPr="00977417">
        <w:rPr>
          <w:rFonts w:ascii="Calibri" w:hAnsi="Calibri" w:cs="Calibri"/>
          <w:sz w:val="28"/>
          <w:szCs w:val="28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06/2015 – 08/2015</w:t>
      </w:r>
    </w:p>
    <w:p w:rsidRPr="00977417" w:rsidR="00DC46FB" w:rsidRDefault="00AC3657" w14:paraId="4CCEE108" w14:textId="7F17520A">
      <w:pPr>
        <w:rPr>
          <w:rFonts w:ascii="Calibri" w:hAnsi="Calibri" w:cs="Calibri"/>
          <w:i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Surveillance Analyst Intern</w:t>
      </w:r>
      <w:r w:rsidR="00FB4C02">
        <w:rPr>
          <w:rFonts w:ascii="Calibri" w:hAnsi="Calibri" w:cs="Calibri"/>
          <w:i/>
          <w:color w:val="2F5496" w:themeColor="accent1" w:themeShade="BF"/>
          <w:sz w:val="24"/>
          <w:szCs w:val="20"/>
        </w:rPr>
        <w:t>ship</w:t>
      </w:r>
    </w:p>
    <w:p w:rsidRPr="00BB4057" w:rsidR="00DC46FB" w:rsidRDefault="00AC3657" w14:paraId="379BCA45" w14:textId="77777777">
      <w:pPr>
        <w:pStyle w:val="ListParagraph"/>
        <w:numPr>
          <w:ilvl w:val="0"/>
          <w:numId w:val="6"/>
        </w:numPr>
        <w:rPr>
          <w:rFonts w:ascii="Calibri" w:hAnsi="Calibri" w:cs="Calibri"/>
          <w:i/>
          <w:szCs w:val="20"/>
        </w:rPr>
      </w:pPr>
      <w:r w:rsidRPr="00BB4057">
        <w:rPr>
          <w:rFonts w:ascii="Calibri" w:hAnsi="Calibri" w:cs="Calibri"/>
          <w:szCs w:val="20"/>
        </w:rPr>
        <w:t>Monitored financial statements to evaluate the credit risk of Commercial MBS Financial statements including rent rolls, operating statements &amp; cash flows</w:t>
      </w:r>
    </w:p>
    <w:p w:rsidRPr="007526E0" w:rsidR="00780302" w:rsidP="00780302" w:rsidRDefault="00AC3657" w14:paraId="6EAB9527" w14:textId="77777777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4"/>
        </w:rPr>
      </w:pPr>
      <w:r w:rsidRPr="00BB4057">
        <w:rPr>
          <w:rFonts w:ascii="Calibri" w:hAnsi="Calibri" w:cs="Calibri"/>
          <w:szCs w:val="20"/>
        </w:rPr>
        <w:t>Researched disruptive technologies &amp; collaborated with 3 interns on a presentation given to division Vice Presidents</w:t>
      </w:r>
    </w:p>
    <w:p w:rsidRPr="007526E0" w:rsidR="007526E0" w:rsidP="007526E0" w:rsidRDefault="007526E0" w14:paraId="4785DC13" w14:textId="77777777">
      <w:pPr>
        <w:rPr>
          <w:rFonts w:ascii="Calibri" w:hAnsi="Calibri" w:cs="Calibri"/>
          <w:szCs w:val="24"/>
        </w:rPr>
      </w:pPr>
    </w:p>
    <w:p w:rsidRPr="00BB4057" w:rsidR="00660339" w:rsidP="00BB4057" w:rsidRDefault="00AC3657" w14:paraId="755895BF" w14:textId="77777777">
      <w:pPr>
        <w:jc w:val="center"/>
        <w:rPr>
          <w:rFonts w:ascii="Calibri" w:hAnsi="Calibri" w:cs="Calibri"/>
          <w:b/>
          <w:color w:val="2F5496" w:themeColor="accent1" w:themeShade="BF"/>
          <w:sz w:val="32"/>
          <w:szCs w:val="32"/>
        </w:rPr>
      </w:pPr>
      <w:r w:rsidRPr="00457673">
        <w:rPr>
          <w:rFonts w:ascii="Calibri" w:hAnsi="Calibri" w:cs="Calibri"/>
          <w:b/>
          <w:color w:val="2F5496" w:themeColor="accent1" w:themeShade="BF"/>
          <w:sz w:val="32"/>
          <w:szCs w:val="32"/>
        </w:rPr>
        <w:t>Education</w:t>
      </w:r>
    </w:p>
    <w:p w:rsidRPr="00977417" w:rsidR="00DC46FB" w:rsidRDefault="00AC3657" w14:paraId="6275C036" w14:textId="7777777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Missouri State University</w:t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</w:t>
      </w:r>
      <w:r w:rsidR="00B069B1">
        <w:rPr>
          <w:rFonts w:ascii="Calibri" w:hAnsi="Calibri" w:cs="Calibri"/>
          <w:b/>
          <w:sz w:val="28"/>
          <w:szCs w:val="28"/>
        </w:rPr>
        <w:t>08/</w:t>
      </w:r>
      <w:r w:rsidRPr="00977417" w:rsidR="00E9059C">
        <w:rPr>
          <w:rFonts w:ascii="Calibri" w:hAnsi="Calibri" w:cs="Calibri"/>
          <w:b/>
          <w:sz w:val="28"/>
          <w:szCs w:val="28"/>
        </w:rPr>
        <w:t xml:space="preserve">2011 </w:t>
      </w:r>
      <w:r w:rsidR="00A40FDD">
        <w:rPr>
          <w:rFonts w:ascii="Calibri" w:hAnsi="Calibri" w:cs="Calibri"/>
          <w:b/>
          <w:sz w:val="28"/>
          <w:szCs w:val="28"/>
        </w:rPr>
        <w:t>–</w:t>
      </w:r>
      <w:r w:rsidRPr="00977417" w:rsidR="00E9059C">
        <w:rPr>
          <w:rFonts w:ascii="Calibri" w:hAnsi="Calibri" w:cs="Calibri"/>
          <w:b/>
          <w:sz w:val="28"/>
          <w:szCs w:val="28"/>
        </w:rPr>
        <w:t xml:space="preserve"> </w:t>
      </w:r>
      <w:r w:rsidR="00A40FDD">
        <w:rPr>
          <w:rFonts w:ascii="Calibri" w:hAnsi="Calibri" w:cs="Calibri"/>
          <w:b/>
          <w:sz w:val="28"/>
          <w:szCs w:val="28"/>
        </w:rPr>
        <w:t>05/</w:t>
      </w:r>
      <w:r w:rsidRPr="00977417">
        <w:rPr>
          <w:rFonts w:ascii="Calibri" w:hAnsi="Calibri" w:cs="Calibri"/>
          <w:b/>
          <w:sz w:val="28"/>
          <w:szCs w:val="28"/>
        </w:rPr>
        <w:t>2015</w:t>
      </w:r>
    </w:p>
    <w:p w:rsidRPr="00977417" w:rsidR="00DC46FB" w:rsidRDefault="00AC3657" w14:paraId="5A5BD353" w14:textId="77777777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B.S Finance, Accounting Minor – 3.21 GPA</w:t>
      </w:r>
    </w:p>
    <w:p w:rsidRPr="002E36A8" w:rsidR="00DC46FB" w:rsidP="002E36A8" w:rsidRDefault="00AC3657" w14:paraId="0FC6ECB9" w14:textId="77777777">
      <w:pPr>
        <w:pStyle w:val="ListParagraph"/>
        <w:numPr>
          <w:ilvl w:val="0"/>
          <w:numId w:val="6"/>
        </w:numPr>
        <w:rPr>
          <w:rFonts w:ascii="Calibri" w:hAnsi="Calibri" w:cs="Calibri"/>
          <w:b/>
          <w:szCs w:val="20"/>
        </w:rPr>
      </w:pPr>
      <w:r w:rsidRPr="002E36A8">
        <w:rPr>
          <w:rFonts w:ascii="Calibri" w:hAnsi="Calibri" w:cs="Calibri"/>
          <w:szCs w:val="20"/>
        </w:rPr>
        <w:t xml:space="preserve">Kappa </w:t>
      </w:r>
      <w:r w:rsidRPr="002E36A8">
        <w:rPr>
          <w:rFonts w:ascii="Calibri" w:hAnsi="Calibri" w:cs="Calibri"/>
          <w:szCs w:val="24"/>
        </w:rPr>
        <w:t>Sigma</w:t>
      </w:r>
      <w:r w:rsidRPr="002E36A8">
        <w:rPr>
          <w:rFonts w:ascii="Calibri" w:hAnsi="Calibri" w:cs="Calibri"/>
          <w:szCs w:val="20"/>
        </w:rPr>
        <w:t xml:space="preserve"> Fraternity</w:t>
      </w:r>
    </w:p>
    <w:sectPr w:rsidRPr="002E36A8" w:rsidR="00DC46FB">
      <w:type w:val="continuous"/>
      <w:pgSz w:w="12240" w:h="15840" w:orient="portrait"/>
      <w:pgMar w:top="1440" w:right="1440" w:bottom="1440" w:left="1440" w:header="720" w:footer="720" w:gutter="0"/>
      <w:cols w:space="720"/>
      <w:headerReference w:type="default" r:id="Rb9fe3f71663d4530"/>
      <w:footerReference w:type="default" r:id="Rf758d1e6d68e4c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D7EA6" w:rsidTr="14DD7EA6" w14:paraId="4246629C">
      <w:tc>
        <w:tcPr>
          <w:tcW w:w="3120" w:type="dxa"/>
          <w:tcMar/>
        </w:tcPr>
        <w:p w:rsidR="14DD7EA6" w:rsidP="14DD7EA6" w:rsidRDefault="14DD7EA6" w14:paraId="04AACA99" w14:textId="0BD41B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DD7EA6" w:rsidP="14DD7EA6" w:rsidRDefault="14DD7EA6" w14:paraId="6F28E1B4" w14:textId="678B4C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DD7EA6" w:rsidP="14DD7EA6" w:rsidRDefault="14DD7EA6" w14:paraId="224F3D39" w14:textId="369D059B">
          <w:pPr>
            <w:pStyle w:val="Header"/>
            <w:bidi w:val="0"/>
            <w:ind w:right="-115"/>
            <w:jc w:val="right"/>
          </w:pPr>
        </w:p>
      </w:tc>
    </w:tr>
  </w:tbl>
  <w:p w:rsidR="14DD7EA6" w:rsidP="14DD7EA6" w:rsidRDefault="14DD7EA6" w14:paraId="25293FD5" w14:textId="0FA5EFA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D7EA6" w:rsidTr="14DD7EA6" w14:paraId="6043C51E">
      <w:tc>
        <w:tcPr>
          <w:tcW w:w="3120" w:type="dxa"/>
          <w:tcMar/>
        </w:tcPr>
        <w:p w:rsidR="14DD7EA6" w:rsidP="14DD7EA6" w:rsidRDefault="14DD7EA6" w14:paraId="2F4EA52B" w14:textId="5B7131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DD7EA6" w:rsidP="14DD7EA6" w:rsidRDefault="14DD7EA6" w14:paraId="322545CA" w14:textId="668DA5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DD7EA6" w:rsidP="14DD7EA6" w:rsidRDefault="14DD7EA6" w14:paraId="24E16B2D" w14:textId="4464C6FB">
          <w:pPr>
            <w:pStyle w:val="Header"/>
            <w:bidi w:val="0"/>
            <w:ind w:right="-115"/>
            <w:jc w:val="right"/>
          </w:pPr>
        </w:p>
      </w:tc>
    </w:tr>
  </w:tbl>
  <w:p w:rsidR="14DD7EA6" w:rsidP="14DD7EA6" w:rsidRDefault="14DD7EA6" w14:paraId="17E84844" w14:textId="5723E16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D7EA6" w:rsidTr="14DD7EA6" w14:paraId="281DEC27">
      <w:tc>
        <w:tcPr>
          <w:tcW w:w="3120" w:type="dxa"/>
          <w:tcMar/>
        </w:tcPr>
        <w:p w:rsidR="14DD7EA6" w:rsidP="14DD7EA6" w:rsidRDefault="14DD7EA6" w14:paraId="335C81F5" w14:textId="670B9E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DD7EA6" w:rsidP="14DD7EA6" w:rsidRDefault="14DD7EA6" w14:paraId="11C76753" w14:textId="6621FF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DD7EA6" w:rsidP="14DD7EA6" w:rsidRDefault="14DD7EA6" w14:paraId="7E63F823" w14:textId="4E1DD273">
          <w:pPr>
            <w:pStyle w:val="Header"/>
            <w:bidi w:val="0"/>
            <w:ind w:right="-115"/>
            <w:jc w:val="right"/>
          </w:pPr>
        </w:p>
      </w:tc>
    </w:tr>
  </w:tbl>
  <w:p w:rsidR="14DD7EA6" w:rsidP="14DD7EA6" w:rsidRDefault="14DD7EA6" w14:paraId="72739D0C" w14:textId="06C1DD9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D7EA6" w:rsidTr="14DD7EA6" w14:paraId="0620588C">
      <w:tc>
        <w:tcPr>
          <w:tcW w:w="3120" w:type="dxa"/>
          <w:tcMar/>
        </w:tcPr>
        <w:p w:rsidR="14DD7EA6" w:rsidP="14DD7EA6" w:rsidRDefault="14DD7EA6" w14:paraId="5770A73B" w14:textId="017AAC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DD7EA6" w:rsidP="14DD7EA6" w:rsidRDefault="14DD7EA6" w14:paraId="0E667397" w14:textId="653420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DD7EA6" w:rsidP="14DD7EA6" w:rsidRDefault="14DD7EA6" w14:paraId="1F19BF0B" w14:textId="58116471">
          <w:pPr>
            <w:pStyle w:val="Header"/>
            <w:bidi w:val="0"/>
            <w:ind w:right="-115"/>
            <w:jc w:val="right"/>
          </w:pPr>
        </w:p>
      </w:tc>
    </w:tr>
  </w:tbl>
  <w:p w:rsidR="14DD7EA6" w:rsidP="14DD7EA6" w:rsidRDefault="14DD7EA6" w14:paraId="32D74710" w14:textId="356823C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035C"/>
    <w:multiLevelType w:val="hybridMultilevel"/>
    <w:tmpl w:val="FB2684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7F500A"/>
    <w:multiLevelType w:val="hybridMultilevel"/>
    <w:tmpl w:val="DDEE77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360" w:firstLine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621E87"/>
    <w:multiLevelType w:val="hybridMultilevel"/>
    <w:tmpl w:val="B7303D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00524A3"/>
    <w:multiLevelType w:val="hybridMultilevel"/>
    <w:tmpl w:val="75BE8F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360" w:firstLine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8F2AA4"/>
    <w:multiLevelType w:val="hybridMultilevel"/>
    <w:tmpl w:val="CCA6AC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9A2C20"/>
    <w:multiLevelType w:val="hybridMultilevel"/>
    <w:tmpl w:val="EE445A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32782C"/>
    <w:multiLevelType w:val="hybridMultilevel"/>
    <w:tmpl w:val="41E439CA"/>
    <w:lvl w:ilvl="0" w:tplc="60FAF2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0ED73E2"/>
    <w:multiLevelType w:val="hybridMultilevel"/>
    <w:tmpl w:val="3ECC7B3A"/>
    <w:lvl w:ilvl="0" w:tplc="DC149C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4"/>
  </w:num>
  <w:num w:numId="6">
    <w:abstractNumId w:val="4"/>
  </w:num>
  <w:num w:numId="7">
    <w:abstractNumId w:val="6"/>
  </w:num>
  <w:num w:numId="8">
    <w:abstractNumId w:val="6"/>
  </w:num>
  <w:num w:numId="9">
    <w:abstractNumId w:val="2"/>
  </w:num>
  <w:num w:numId="10">
    <w:abstractNumId w:val="2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dirty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BC"/>
    <w:rsid w:val="00013675"/>
    <w:rsid w:val="000230BB"/>
    <w:rsid w:val="000322C1"/>
    <w:rsid w:val="000657C6"/>
    <w:rsid w:val="000829E2"/>
    <w:rsid w:val="00087B9F"/>
    <w:rsid w:val="00093B2E"/>
    <w:rsid w:val="000B58FD"/>
    <w:rsid w:val="000C6284"/>
    <w:rsid w:val="000D4645"/>
    <w:rsid w:val="000D6DB8"/>
    <w:rsid w:val="000E1E4A"/>
    <w:rsid w:val="000E7CEC"/>
    <w:rsid w:val="00112679"/>
    <w:rsid w:val="00141736"/>
    <w:rsid w:val="001462CA"/>
    <w:rsid w:val="001624C2"/>
    <w:rsid w:val="001654A9"/>
    <w:rsid w:val="0019488A"/>
    <w:rsid w:val="001A6CF6"/>
    <w:rsid w:val="001A7FC4"/>
    <w:rsid w:val="001C600C"/>
    <w:rsid w:val="001C6742"/>
    <w:rsid w:val="001F3EAD"/>
    <w:rsid w:val="0020750C"/>
    <w:rsid w:val="002300B8"/>
    <w:rsid w:val="00232353"/>
    <w:rsid w:val="00254798"/>
    <w:rsid w:val="002724F5"/>
    <w:rsid w:val="002757B2"/>
    <w:rsid w:val="002C6673"/>
    <w:rsid w:val="002D7005"/>
    <w:rsid w:val="002E36A8"/>
    <w:rsid w:val="00302F03"/>
    <w:rsid w:val="003349BC"/>
    <w:rsid w:val="00337F01"/>
    <w:rsid w:val="003744F3"/>
    <w:rsid w:val="00374AA4"/>
    <w:rsid w:val="00396037"/>
    <w:rsid w:val="003963DF"/>
    <w:rsid w:val="003B49A3"/>
    <w:rsid w:val="003C7BB1"/>
    <w:rsid w:val="004063C2"/>
    <w:rsid w:val="00455077"/>
    <w:rsid w:val="00457673"/>
    <w:rsid w:val="00475CBB"/>
    <w:rsid w:val="004876E7"/>
    <w:rsid w:val="00497CA5"/>
    <w:rsid w:val="00500C49"/>
    <w:rsid w:val="005101D8"/>
    <w:rsid w:val="00540A49"/>
    <w:rsid w:val="00545B6A"/>
    <w:rsid w:val="00553D8D"/>
    <w:rsid w:val="00565D20"/>
    <w:rsid w:val="0057376C"/>
    <w:rsid w:val="005931DC"/>
    <w:rsid w:val="00597075"/>
    <w:rsid w:val="005C0A57"/>
    <w:rsid w:val="005C7553"/>
    <w:rsid w:val="005E0879"/>
    <w:rsid w:val="005E783B"/>
    <w:rsid w:val="00605633"/>
    <w:rsid w:val="006551A8"/>
    <w:rsid w:val="00660339"/>
    <w:rsid w:val="00707559"/>
    <w:rsid w:val="00744139"/>
    <w:rsid w:val="007526E0"/>
    <w:rsid w:val="00780302"/>
    <w:rsid w:val="007A1113"/>
    <w:rsid w:val="007D13F8"/>
    <w:rsid w:val="007D26C7"/>
    <w:rsid w:val="008074A7"/>
    <w:rsid w:val="00810912"/>
    <w:rsid w:val="00815A63"/>
    <w:rsid w:val="008501F0"/>
    <w:rsid w:val="00861337"/>
    <w:rsid w:val="00866BFE"/>
    <w:rsid w:val="008B1444"/>
    <w:rsid w:val="008C1292"/>
    <w:rsid w:val="009736AC"/>
    <w:rsid w:val="00977417"/>
    <w:rsid w:val="009D2868"/>
    <w:rsid w:val="00A06702"/>
    <w:rsid w:val="00A157D8"/>
    <w:rsid w:val="00A17EEA"/>
    <w:rsid w:val="00A24254"/>
    <w:rsid w:val="00A24344"/>
    <w:rsid w:val="00A27E04"/>
    <w:rsid w:val="00A40FDD"/>
    <w:rsid w:val="00A61F50"/>
    <w:rsid w:val="00A752AB"/>
    <w:rsid w:val="00A96139"/>
    <w:rsid w:val="00AA03FE"/>
    <w:rsid w:val="00AA6741"/>
    <w:rsid w:val="00AB4B64"/>
    <w:rsid w:val="00AC3657"/>
    <w:rsid w:val="00AD549F"/>
    <w:rsid w:val="00AE68FF"/>
    <w:rsid w:val="00AF40AB"/>
    <w:rsid w:val="00B00666"/>
    <w:rsid w:val="00B069B1"/>
    <w:rsid w:val="00B12526"/>
    <w:rsid w:val="00B17F3E"/>
    <w:rsid w:val="00B33C81"/>
    <w:rsid w:val="00B45244"/>
    <w:rsid w:val="00B87F1E"/>
    <w:rsid w:val="00BB4057"/>
    <w:rsid w:val="00BD5741"/>
    <w:rsid w:val="00C56867"/>
    <w:rsid w:val="00C5702E"/>
    <w:rsid w:val="00C74DC5"/>
    <w:rsid w:val="00C82BA8"/>
    <w:rsid w:val="00CB0B39"/>
    <w:rsid w:val="00D003D7"/>
    <w:rsid w:val="00D74C07"/>
    <w:rsid w:val="00D95FCB"/>
    <w:rsid w:val="00DA1FD9"/>
    <w:rsid w:val="00DB5244"/>
    <w:rsid w:val="00DC46FB"/>
    <w:rsid w:val="00E37EF6"/>
    <w:rsid w:val="00E9059C"/>
    <w:rsid w:val="00EA38A8"/>
    <w:rsid w:val="00EA7E03"/>
    <w:rsid w:val="00ED0080"/>
    <w:rsid w:val="00F04D69"/>
    <w:rsid w:val="00F06B9A"/>
    <w:rsid w:val="00F709E0"/>
    <w:rsid w:val="00F713C6"/>
    <w:rsid w:val="00F71A2E"/>
    <w:rsid w:val="00F87564"/>
    <w:rsid w:val="00FB4544"/>
    <w:rsid w:val="00FB4C02"/>
    <w:rsid w:val="14DD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7B689"/>
  <w15:chartTrackingRefBased/>
  <w15:docId w15:val="{8FD7AB21-CEAD-4F21-9362-23BD071A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7E04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msonormal0" w:customStyle="1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 w:eastAsiaTheme="minorEastAsia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Segoe UI" w:hAnsi="Segoe UI" w:cs="Segoe UI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QuoteChar" w:customStyle="1">
    <w:name w:val="Intense Quote Char"/>
    <w:aliases w:val="Contact Info Break Char"/>
    <w:basedOn w:val="DefaultParagraphFont"/>
    <w:link w:val="IntenseQuote"/>
    <w:uiPriority w:val="30"/>
    <w:locked/>
    <w:rPr>
      <w:i/>
      <w:iCs/>
      <w:color w:val="4472C4" w:themeColor="accent1"/>
    </w:rPr>
  </w:style>
  <w:style w:type="paragraph" w:styleId="IntenseQuote">
    <w:name w:val="Intense Quote"/>
    <w:aliases w:val="Contact Info Break"/>
    <w:basedOn w:val="Normal"/>
    <w:next w:val="Normal"/>
    <w:link w:val="IntenseQuoteChar"/>
    <w:uiPriority w:val="30"/>
    <w:qFormat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mirrorIndents/>
      <w:jc w:val="center"/>
    </w:pPr>
    <w:rPr>
      <w:i/>
      <w:iCs/>
      <w:color w:val="4472C4" w:themeColor="accent1"/>
    </w:rPr>
  </w:style>
  <w:style w:type="character" w:styleId="IntenseQuoteChar1" w:customStyle="1">
    <w:name w:val="Intense Quote Char1"/>
    <w:aliases w:val="Contact Info Break Char1"/>
    <w:basedOn w:val="DefaultParagraphFont"/>
    <w:uiPriority w:val="30"/>
    <w:rPr>
      <w:i/>
      <w:iCs/>
      <w:color w:val="4472C4" w:themeColor="accent1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inkedin.com/in/prpowell1277" TargetMode="External" Id="rId8" /><Relationship Type="http://schemas.openxmlformats.org/officeDocument/2006/relationships/styles" Target="styles.xml" Id="rId3" /><Relationship Type="http://schemas.openxmlformats.org/officeDocument/2006/relationships/hyperlink" Target="tel:4024159083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Prp1277@gmail.com?subject=re:%20Your%20Resume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github.com/prp1277/" TargetMode="External" Id="rId9" /><Relationship Type="http://schemas.openxmlformats.org/officeDocument/2006/relationships/header" Target="/word/header.xml" Id="R2064ec876e1a4293" /><Relationship Type="http://schemas.openxmlformats.org/officeDocument/2006/relationships/footer" Target="/word/footer.xml" Id="Rd01d851f8bd64a2e" /><Relationship Type="http://schemas.openxmlformats.org/officeDocument/2006/relationships/header" Target="/word/header2.xml" Id="Rb9fe3f71663d4530" /><Relationship Type="http://schemas.openxmlformats.org/officeDocument/2006/relationships/footer" Target="/word/footer2.xml" Id="Rf758d1e6d68e4c4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p12.000\OneDrive\Apps\Custom%20Office%20Templates\Resumes\YYYY-MM-DD-Powe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44B2F-B127-EF42-8DC5-72BEE26F77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YYYY-MM-DD-Powell.dotx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prp1277</dc:creator>
  <keywords/>
  <dc:description/>
  <lastModifiedBy>Patrick Powell</lastModifiedBy>
  <revision>4</revision>
  <dcterms:created xsi:type="dcterms:W3CDTF">2019-04-16T00:34:00.0000000Z</dcterms:created>
  <dcterms:modified xsi:type="dcterms:W3CDTF">2019-04-22T01:59:22.6432261Z</dcterms:modified>
</coreProperties>
</file>